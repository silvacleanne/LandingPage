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026"/>
      </w:tblGrid>
      <w:tr w:rsidR="00692703" w:rsidRPr="0043224E" w14:paraId="2892B4C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A6045C5" w14:textId="1FAA5B4F" w:rsidR="00692703" w:rsidRPr="0043224E" w:rsidRDefault="00950DEF" w:rsidP="00913946">
            <w:pPr>
              <w:pStyle w:val="Ttulo"/>
              <w:rPr>
                <w:rFonts w:ascii="Times New Roman" w:hAnsi="Times New Roman" w:cs="Times New Roman"/>
                <w:color w:val="747474" w:themeColor="background2" w:themeShade="80"/>
                <w:lang w:val="pt-BR"/>
              </w:rPr>
            </w:pPr>
            <w:r w:rsidRPr="0043224E">
              <w:rPr>
                <w:rFonts w:ascii="Times New Roman" w:hAnsi="Times New Roman" w:cs="Times New Roman"/>
                <w:color w:val="747474" w:themeColor="background2" w:themeShade="80"/>
                <w:lang w:val="pt-BR" w:bidi="pt-BR"/>
              </w:rPr>
              <w:t>cleanne Silva</w:t>
            </w:r>
          </w:p>
          <w:p w14:paraId="1A6179D9" w14:textId="71FD3331" w:rsidR="00692703" w:rsidRPr="0043224E" w:rsidRDefault="00950DEF" w:rsidP="009A0508">
            <w:pPr>
              <w:pStyle w:val="Informaesdecontato"/>
              <w:rPr>
                <w:rFonts w:ascii="Times New Roman" w:hAnsi="Times New Roman" w:cs="Times New Roman"/>
                <w:color w:val="000000" w:themeColor="text1"/>
                <w:lang w:val="pt-BR"/>
              </w:rPr>
            </w:pPr>
            <w:r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>Rua Natan Estevão de Almeida – João Pessoa / PB</w:t>
            </w:r>
            <w:r w:rsidR="009A0508"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lang w:val="pt-BR"/>
                </w:rPr>
                <w:alias w:val="Ponto divisor:"/>
                <w:tag w:val="Ponto divisor:"/>
                <w:id w:val="-1459182552"/>
                <w:placeholder>
                  <w:docPart w:val="FDAE61CD65B445D291DC63A439B6F57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3224E">
                  <w:rPr>
                    <w:rFonts w:ascii="Times New Roman" w:hAnsi="Times New Roman" w:cs="Times New Roman"/>
                    <w:color w:val="000000" w:themeColor="text1"/>
                    <w:lang w:val="pt-BR" w:bidi="pt-BR"/>
                  </w:rPr>
                  <w:t>·</w:t>
                </w:r>
              </w:sdtContent>
            </w:sdt>
            <w:r w:rsidR="009A0508"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 xml:space="preserve"> (</w:t>
            </w:r>
            <w:r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>83</w:t>
            </w:r>
            <w:r w:rsidR="009A0508"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 xml:space="preserve">) </w:t>
            </w:r>
            <w:r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>99105</w:t>
            </w:r>
            <w:r w:rsidR="009A0508"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>-</w:t>
            </w:r>
            <w:r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>9485</w:t>
            </w:r>
          </w:p>
          <w:p w14:paraId="288C4729" w14:textId="52B64A11" w:rsidR="00692703" w:rsidRPr="0043224E" w:rsidRDefault="00950DEF" w:rsidP="00913946">
            <w:pPr>
              <w:pStyle w:val="nfasedasinformaesdecontato"/>
              <w:contextualSpacing w:val="0"/>
              <w:rPr>
                <w:rFonts w:ascii="Times New Roman" w:hAnsi="Times New Roman" w:cs="Times New Roman"/>
                <w:lang w:val="pt-BR"/>
              </w:rPr>
            </w:pPr>
            <w:r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>cleannecassiano@gmail.com</w:t>
            </w:r>
            <w:r w:rsidR="009A0508"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lang w:val="pt-BR"/>
                </w:rPr>
                <w:alias w:val="Ponto divisor:"/>
                <w:tag w:val="Ponto divisor:"/>
                <w:id w:val="2000459528"/>
                <w:placeholder>
                  <w:docPart w:val="EAB7847F4A624F768C595188D88C47C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3224E">
                  <w:rPr>
                    <w:rFonts w:ascii="Times New Roman" w:hAnsi="Times New Roman" w:cs="Times New Roman"/>
                    <w:color w:val="000000" w:themeColor="text1"/>
                    <w:lang w:val="pt-BR" w:bidi="pt-BR"/>
                  </w:rPr>
                  <w:t>·</w:t>
                </w:r>
              </w:sdtContent>
            </w:sdt>
            <w:r w:rsidR="009A0508"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 xml:space="preserve"> </w:t>
            </w:r>
            <w:r w:rsidR="00E76753" w:rsidRPr="0043224E">
              <w:rPr>
                <w:rStyle w:val="oypena"/>
                <w:rFonts w:ascii="Times New Roman" w:hAnsi="Times New Roman" w:cs="Times New Roman"/>
                <w:color w:val="000000" w:themeColor="text1"/>
              </w:rPr>
              <w:t>linkedin.com/in/cleannesilva/</w:t>
            </w:r>
            <w:r w:rsidR="00E76753" w:rsidRPr="0043224E">
              <w:rPr>
                <w:rStyle w:val="oypena"/>
                <w:rFonts w:ascii="Times New Roman" w:hAnsi="Times New Roman" w:cs="Times New Roman"/>
                <w:color w:val="000000" w:themeColor="text1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lang w:val="pt-BR"/>
                </w:rPr>
                <w:alias w:val="Ponto divisor:"/>
                <w:tag w:val="Ponto divisor:"/>
                <w:id w:val="1441258100"/>
                <w:placeholder>
                  <w:docPart w:val="A696517F8F8D43809BD7BF8816673304"/>
                </w:placeholder>
                <w:temporary/>
                <w:showingPlcHdr/>
                <w15:appearance w15:val="hidden"/>
              </w:sdtPr>
              <w:sdtContent>
                <w:r w:rsidR="00E76753" w:rsidRPr="0043224E">
                  <w:rPr>
                    <w:rFonts w:ascii="Times New Roman" w:hAnsi="Times New Roman" w:cs="Times New Roman"/>
                    <w:color w:val="000000" w:themeColor="text1"/>
                    <w:lang w:val="pt-BR" w:bidi="pt-BR"/>
                  </w:rPr>
                  <w:t>·</w:t>
                </w:r>
              </w:sdtContent>
            </w:sdt>
            <w:r w:rsidR="00E76753" w:rsidRPr="0043224E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 </w:t>
            </w:r>
            <w:proofErr w:type="spellStart"/>
            <w:r w:rsidR="00E76753" w:rsidRPr="0043224E">
              <w:rPr>
                <w:rFonts w:ascii="Times New Roman" w:hAnsi="Times New Roman" w:cs="Times New Roman"/>
                <w:color w:val="000000" w:themeColor="text1"/>
                <w:lang w:val="pt-BR"/>
              </w:rPr>
              <w:t>Github</w:t>
            </w:r>
            <w:proofErr w:type="spellEnd"/>
            <w:r w:rsidR="00B21092" w:rsidRPr="0043224E">
              <w:rPr>
                <w:rFonts w:ascii="Times New Roman" w:hAnsi="Times New Roman" w:cs="Times New Roman"/>
                <w:color w:val="000000" w:themeColor="text1"/>
                <w:lang w:val="pt-BR"/>
              </w:rPr>
              <w:t>/</w:t>
            </w:r>
            <w:r w:rsidR="00B21092" w:rsidRPr="0043224E">
              <w:rPr>
                <w:rStyle w:val="oypena"/>
                <w:rFonts w:ascii="Times New Roman" w:hAnsi="Times New Roman" w:cs="Times New Roman"/>
                <w:color w:val="000000" w:themeColor="text1"/>
              </w:rPr>
              <w:t>silvacleanne</w:t>
            </w:r>
          </w:p>
        </w:tc>
      </w:tr>
      <w:tr w:rsidR="009571D8" w:rsidRPr="0043224E" w14:paraId="2244EC1A" w14:textId="77777777" w:rsidTr="00692703">
        <w:tc>
          <w:tcPr>
            <w:tcW w:w="9360" w:type="dxa"/>
            <w:tcMar>
              <w:top w:w="432" w:type="dxa"/>
            </w:tcMar>
          </w:tcPr>
          <w:p w14:paraId="1F2D272F" w14:textId="729C9F0B" w:rsidR="001755A8" w:rsidRPr="0043224E" w:rsidRDefault="006763CA" w:rsidP="00950DEF">
            <w:pPr>
              <w:jc w:val="both"/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</w:pPr>
            <w:r w:rsidRPr="0043224E">
              <w:rPr>
                <w:rStyle w:val="citation-207"/>
                <w:rFonts w:ascii="Times New Roman" w:hAnsi="Times New Roman" w:cs="Times New Roman"/>
                <w:color w:val="000000" w:themeColor="text1"/>
              </w:rPr>
              <w:t>Analista de Qualidade de Software com experiência abrangente em todas as fases do ciclo de vida de testes</w:t>
            </w:r>
            <w:r w:rsidRPr="0043224E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Pr="0043224E">
              <w:rPr>
                <w:rStyle w:val="citation-206"/>
                <w:rFonts w:ascii="Times New Roman" w:hAnsi="Times New Roman" w:cs="Times New Roman"/>
                <w:color w:val="000000" w:themeColor="text1"/>
              </w:rPr>
              <w:t>Sólida atuação em testes manuais e automatizados, com foco em aplicações web e APIs</w:t>
            </w:r>
            <w:r w:rsidRPr="0043224E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Pr="0043224E">
              <w:rPr>
                <w:rStyle w:val="citation-205"/>
                <w:rFonts w:ascii="Times New Roman" w:hAnsi="Times New Roman" w:cs="Times New Roman"/>
                <w:color w:val="000000" w:themeColor="text1"/>
              </w:rPr>
              <w:t>Proficiente em metodologias ágeis (Scrum/Kanban) e na criação de documentação técnica, como planos de teste e relatórios</w:t>
            </w:r>
            <w:r w:rsidRPr="0043224E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Pr="0043224E">
              <w:rPr>
                <w:rStyle w:val="citation-204"/>
                <w:rFonts w:ascii="Times New Roman" w:hAnsi="Times New Roman" w:cs="Times New Roman"/>
                <w:color w:val="000000" w:themeColor="text1"/>
              </w:rPr>
              <w:t>Possuo expertise no uso de ferramentas como Postman, JMeter e Robot Framework, além de consultas em SQL Server e versionamento com Git</w:t>
            </w:r>
            <w:r w:rsidRPr="0043224E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Pr="0043224E">
              <w:rPr>
                <w:rStyle w:val="citation-203"/>
                <w:rFonts w:ascii="Times New Roman" w:hAnsi="Times New Roman" w:cs="Times New Roman"/>
                <w:color w:val="000000" w:themeColor="text1"/>
              </w:rPr>
              <w:t>Reconhecida pela habilidade em identificar e reportar defeitos, colaborando com equipes multidisciplinares para garantir entregas de alta qualidade</w:t>
            </w:r>
            <w:r w:rsidRPr="0043224E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4922537F" w14:textId="77777777" w:rsidR="004E01EB" w:rsidRPr="0043224E" w:rsidRDefault="00FB3D16" w:rsidP="004E01EB">
      <w:pPr>
        <w:pStyle w:val="Ttulo1"/>
        <w:rPr>
          <w:rFonts w:ascii="Times New Roman" w:hAnsi="Times New Roman" w:cs="Times New Roman"/>
          <w:lang w:val="pt-BR"/>
        </w:rPr>
      </w:pPr>
      <w:sdt>
        <w:sdtPr>
          <w:rPr>
            <w:rFonts w:ascii="Times New Roman" w:hAnsi="Times New Roman" w:cs="Times New Roman"/>
            <w:lang w:val="pt-BR"/>
          </w:rPr>
          <w:alias w:val="Experiência:"/>
          <w:tag w:val="Experiência:"/>
          <w:id w:val="-1983300934"/>
          <w:placeholder>
            <w:docPart w:val="8131B68F62914191A1A989A3D98907B0"/>
          </w:placeholder>
          <w:temporary/>
          <w:showingPlcHdr/>
          <w15:appearance w15:val="hidden"/>
        </w:sdtPr>
        <w:sdtEndPr/>
        <w:sdtContent>
          <w:r w:rsidR="004E01EB" w:rsidRPr="0043224E">
            <w:rPr>
              <w:rFonts w:ascii="Times New Roman" w:hAnsi="Times New Roman" w:cs="Times New Roman"/>
              <w:lang w:val="pt-BR" w:bidi="pt-BR"/>
            </w:rPr>
            <w:t>Experiência</w:t>
          </w:r>
        </w:sdtContent>
      </w:sdt>
    </w:p>
    <w:tbl>
      <w:tblPr>
        <w:tblStyle w:val="Tabelacomgrade"/>
        <w:tblW w:w="5038" w:type="pct"/>
        <w:tblInd w:w="-50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9071"/>
      </w:tblGrid>
      <w:tr w:rsidR="001D0BF1" w:rsidRPr="0043224E" w14:paraId="0021BEE2" w14:textId="77777777" w:rsidTr="00D748E9">
        <w:tc>
          <w:tcPr>
            <w:tcW w:w="9071" w:type="dxa"/>
          </w:tcPr>
          <w:p w14:paraId="660B505B" w14:textId="7B06599E" w:rsidR="001D0BF1" w:rsidRDefault="00950DEF" w:rsidP="001D0BF1">
            <w:pPr>
              <w:pStyle w:val="Ttulo2"/>
              <w:contextualSpacing w:val="0"/>
              <w:outlineLvl w:val="1"/>
              <w:rPr>
                <w:rStyle w:val="RefernciaSutil"/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>Analista de Qualidade</w:t>
            </w:r>
            <w:r w:rsidR="006763CA"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 xml:space="preserve"> | </w:t>
            </w:r>
            <w:r w:rsidRPr="0043224E">
              <w:rPr>
                <w:rStyle w:val="RefernciaSutil"/>
                <w:rFonts w:ascii="Times New Roman" w:hAnsi="Times New Roman" w:cs="Times New Roman"/>
                <w:b/>
                <w:bCs/>
                <w:color w:val="000000" w:themeColor="text1"/>
                <w:lang w:bidi="pt-BR"/>
              </w:rPr>
              <w:t>t</w:t>
            </w:r>
            <w:r w:rsidRPr="0043224E">
              <w:rPr>
                <w:rStyle w:val="RefernciaSutil"/>
                <w:rFonts w:ascii="Times New Roman" w:hAnsi="Times New Roman" w:cs="Times New Roman"/>
                <w:b/>
                <w:bCs/>
                <w:color w:val="000000" w:themeColor="text1"/>
              </w:rPr>
              <w:t>otvs</w:t>
            </w:r>
          </w:p>
          <w:p w14:paraId="17FDDDE2" w14:textId="77777777" w:rsidR="00D748E9" w:rsidRPr="0043224E" w:rsidRDefault="00D748E9" w:rsidP="00D748E9">
            <w:pPr>
              <w:pStyle w:val="Ttulo3"/>
              <w:contextualSpacing w:val="0"/>
              <w:outlineLvl w:val="2"/>
              <w:rPr>
                <w:rFonts w:ascii="Times New Roman" w:hAnsi="Times New Roman" w:cs="Times New Roman"/>
                <w:color w:val="747474" w:themeColor="background2" w:themeShade="80"/>
                <w:lang w:val="pt-BR"/>
              </w:rPr>
            </w:pPr>
            <w:r w:rsidRPr="0043224E">
              <w:rPr>
                <w:rFonts w:ascii="Times New Roman" w:hAnsi="Times New Roman" w:cs="Times New Roman"/>
                <w:color w:val="747474" w:themeColor="background2" w:themeShade="80"/>
                <w:lang w:val="pt-BR" w:bidi="pt-BR"/>
              </w:rPr>
              <w:t>2023– atual</w:t>
            </w:r>
          </w:p>
          <w:p w14:paraId="0247CCDA" w14:textId="7A5241F0" w:rsidR="0043224E" w:rsidRPr="0043224E" w:rsidRDefault="0043224E" w:rsidP="0043224E">
            <w:pPr>
              <w:pStyle w:val="Pargrafoda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</w:pPr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Atuação em testes manuais e automatizados para garantir a qualidade de aplicações web e APIs.</w:t>
            </w:r>
          </w:p>
          <w:p w14:paraId="178A82FE" w14:textId="1B785186" w:rsidR="0043224E" w:rsidRPr="0043224E" w:rsidRDefault="0043224E" w:rsidP="0043224E">
            <w:pPr>
              <w:pStyle w:val="Pargrafoda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</w:pPr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Execução de testes funcionais, regressivos e exploratórios.</w:t>
            </w:r>
          </w:p>
          <w:p w14:paraId="37CFFBCE" w14:textId="20DB1659" w:rsidR="0043224E" w:rsidRPr="0043224E" w:rsidRDefault="0043224E" w:rsidP="0043224E">
            <w:pPr>
              <w:pStyle w:val="Pargrafoda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</w:pPr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Criação e execução de testes de API com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Postman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 (scripts em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JavaScript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) e testes de performance com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JMeter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.</w:t>
            </w:r>
          </w:p>
          <w:p w14:paraId="40FBDACA" w14:textId="735E1639" w:rsidR="0043224E" w:rsidRPr="0043224E" w:rsidRDefault="0043224E" w:rsidP="0043224E">
            <w:pPr>
              <w:pStyle w:val="Pargrafoda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</w:pPr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Implementação de testes automatizados com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Robot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 Framework (Python).</w:t>
            </w:r>
          </w:p>
          <w:p w14:paraId="19053FC4" w14:textId="606EC98C" w:rsidR="0043224E" w:rsidRPr="0043224E" w:rsidRDefault="0043224E" w:rsidP="0043224E">
            <w:pPr>
              <w:pStyle w:val="Pargrafoda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</w:pPr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Criação e manutenção de documentação técnica, incluindo planos, casos de teste e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runbooks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.</w:t>
            </w:r>
          </w:p>
          <w:p w14:paraId="796C0782" w14:textId="5054C63E" w:rsidR="0043224E" w:rsidRPr="0043224E" w:rsidRDefault="0043224E" w:rsidP="0043224E">
            <w:pPr>
              <w:pStyle w:val="Pargrafoda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</w:pPr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Consultas e validação de dados em SQL Server (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DBeaver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).</w:t>
            </w:r>
          </w:p>
          <w:p w14:paraId="4069071B" w14:textId="0CF0B872" w:rsidR="0043224E" w:rsidRPr="0043224E" w:rsidRDefault="0043224E" w:rsidP="0043224E">
            <w:pPr>
              <w:pStyle w:val="Pargrafoda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</w:pPr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Uso de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Git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 para controle de versões e integração com CI/CD (Azure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DevOps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).</w:t>
            </w:r>
          </w:p>
          <w:p w14:paraId="2F703EB0" w14:textId="6A72493D" w:rsidR="0065137C" w:rsidRPr="0043224E" w:rsidRDefault="0043224E" w:rsidP="0043224E">
            <w:pPr>
              <w:pStyle w:val="Pargrafoda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</w:pPr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Documentação de bugs no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Jira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 e colaboração em equipes ágeis (Scrum/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Kanban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)</w:t>
            </w:r>
          </w:p>
        </w:tc>
      </w:tr>
      <w:tr w:rsidR="00E21829" w:rsidRPr="0043224E" w14:paraId="75B6EC70" w14:textId="77777777" w:rsidTr="00D748E9">
        <w:tc>
          <w:tcPr>
            <w:tcW w:w="9071" w:type="dxa"/>
            <w:tcMar>
              <w:top w:w="216" w:type="dxa"/>
            </w:tcMar>
          </w:tcPr>
          <w:p w14:paraId="721ABE70" w14:textId="1B247AE9" w:rsidR="00E21829" w:rsidRDefault="00950DEF" w:rsidP="00E21829">
            <w:pPr>
              <w:pStyle w:val="Ttulo2"/>
              <w:contextualSpacing w:val="0"/>
              <w:outlineLvl w:val="1"/>
              <w:rPr>
                <w:rStyle w:val="RefernciaSutil"/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>Analista de Qualidade</w:t>
            </w:r>
            <w:r w:rsidR="006763CA" w:rsidRPr="0043224E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 xml:space="preserve"> | </w:t>
            </w:r>
            <w:r w:rsidRPr="0043224E">
              <w:rPr>
                <w:rStyle w:val="RefernciaSutil"/>
                <w:rFonts w:ascii="Times New Roman" w:hAnsi="Times New Roman" w:cs="Times New Roman"/>
                <w:b/>
                <w:bCs/>
                <w:color w:val="000000" w:themeColor="text1"/>
                <w:lang w:bidi="pt-BR"/>
              </w:rPr>
              <w:t>e</w:t>
            </w:r>
            <w:r w:rsidRPr="0043224E">
              <w:rPr>
                <w:rStyle w:val="RefernciaSutil"/>
                <w:rFonts w:ascii="Times New Roman" w:hAnsi="Times New Roman" w:cs="Times New Roman"/>
                <w:b/>
                <w:bCs/>
                <w:color w:val="000000" w:themeColor="text1"/>
              </w:rPr>
              <w:t>njoei</w:t>
            </w:r>
          </w:p>
          <w:p w14:paraId="52AF8E1A" w14:textId="77777777" w:rsidR="00D748E9" w:rsidRPr="0043224E" w:rsidRDefault="00D748E9" w:rsidP="00D748E9">
            <w:pPr>
              <w:pStyle w:val="Ttulo3"/>
              <w:contextualSpacing w:val="0"/>
              <w:outlineLvl w:val="2"/>
              <w:rPr>
                <w:rFonts w:ascii="Times New Roman" w:hAnsi="Times New Roman" w:cs="Times New Roman"/>
                <w:color w:val="747474" w:themeColor="background2" w:themeShade="80"/>
                <w:lang w:val="pt-BR"/>
              </w:rPr>
            </w:pPr>
            <w:r w:rsidRPr="0043224E">
              <w:rPr>
                <w:rFonts w:ascii="Times New Roman" w:hAnsi="Times New Roman" w:cs="Times New Roman"/>
                <w:color w:val="747474" w:themeColor="background2" w:themeShade="80"/>
                <w:lang w:val="pt-BR" w:bidi="pt-BR"/>
              </w:rPr>
              <w:t>AGOSTO 2022 – AbrIL 2023</w:t>
            </w:r>
          </w:p>
          <w:p w14:paraId="4DCA4969" w14:textId="66474F75" w:rsidR="0043224E" w:rsidRPr="0043224E" w:rsidRDefault="0043224E" w:rsidP="0043224E">
            <w:pPr>
              <w:pStyle w:val="PargrafodaLista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</w:pPr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Trabalho em projetos web, mobile e responsivos, utilizando metodologias Scrum,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Kanban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 (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Jira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) e Shape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Up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 (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Basecamp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).</w:t>
            </w:r>
          </w:p>
          <w:p w14:paraId="646F26D2" w14:textId="1BC579E3" w:rsidR="0043224E" w:rsidRPr="0043224E" w:rsidRDefault="0043224E" w:rsidP="0043224E">
            <w:pPr>
              <w:pStyle w:val="PargrafodaLista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</w:pPr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Realização de testes manuais e regressivos em dispositivos Android e iOS.</w:t>
            </w:r>
          </w:p>
          <w:p w14:paraId="173132CA" w14:textId="6BD5A526" w:rsidR="0043224E" w:rsidRPr="0043224E" w:rsidRDefault="0043224E" w:rsidP="0043224E">
            <w:pPr>
              <w:pStyle w:val="PargrafodaLista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</w:pPr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Criação e execução de cenários de teste em BDD, com mapeamento no Miro e documentação no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Confluence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.</w:t>
            </w:r>
          </w:p>
          <w:p w14:paraId="55762375" w14:textId="326838AF" w:rsidR="0043224E" w:rsidRPr="0043224E" w:rsidRDefault="0043224E" w:rsidP="0043224E">
            <w:pPr>
              <w:pStyle w:val="PargrafodaLista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</w:pPr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Experiência em testes no segmento financeiro, validando fluxos de pagamento (cartão de crédito, boleto e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Pix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).</w:t>
            </w:r>
          </w:p>
          <w:p w14:paraId="0708BFE8" w14:textId="11082D5C" w:rsidR="00D748E9" w:rsidRPr="00D748E9" w:rsidRDefault="0043224E" w:rsidP="00D748E9">
            <w:pPr>
              <w:pStyle w:val="PargrafodaLista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 w:eastAsia="pt-BR"/>
              </w:rPr>
            </w:pPr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Desenvolvimento de massa de dados para testes com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Postman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 xml:space="preserve"> e consultas no </w:t>
            </w:r>
            <w:proofErr w:type="spellStart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Metabase</w:t>
            </w:r>
            <w:proofErr w:type="spellEnd"/>
            <w:r w:rsidRPr="0043224E">
              <w:rPr>
                <w:rFonts w:ascii="Times New Roman" w:eastAsia="Times New Roman" w:hAnsi="Times New Roman" w:cs="Times New Roman"/>
                <w:color w:val="auto"/>
                <w:lang w:val="pt-BR" w:eastAsia="pt-BR"/>
              </w:rPr>
              <w:t>.</w:t>
            </w:r>
          </w:p>
        </w:tc>
      </w:tr>
    </w:tbl>
    <w:sdt>
      <w:sdtPr>
        <w:rPr>
          <w:rFonts w:ascii="Times New Roman" w:hAnsi="Times New Roman" w:cs="Times New Roman"/>
          <w:lang w:val="pt-BR"/>
        </w:rPr>
        <w:alias w:val="Formação:"/>
        <w:tag w:val="Escolaridade:"/>
        <w:id w:val="-1908763273"/>
        <w:placeholder>
          <w:docPart w:val="E5155AA632C448EC817BE77058D73504"/>
        </w:placeholder>
        <w:temporary/>
        <w:showingPlcHdr/>
        <w15:appearance w15:val="hidden"/>
      </w:sdtPr>
      <w:sdtEndPr/>
      <w:sdtContent>
        <w:p w14:paraId="466B5FF8" w14:textId="77777777" w:rsidR="00DA59AA" w:rsidRPr="0043224E" w:rsidRDefault="00DA59AA" w:rsidP="0097790C">
          <w:pPr>
            <w:pStyle w:val="Ttulo1"/>
            <w:rPr>
              <w:rFonts w:ascii="Times New Roman" w:hAnsi="Times New Roman" w:cs="Times New Roman"/>
              <w:lang w:val="pt-BR"/>
            </w:rPr>
          </w:pPr>
          <w:r w:rsidRPr="0043224E">
            <w:rPr>
              <w:rFonts w:ascii="Times New Roman" w:hAnsi="Times New Roman" w:cs="Times New Roman"/>
              <w:lang w:val="pt-BR" w:bidi="pt-BR"/>
            </w:rPr>
            <w:t>Educação</w:t>
          </w:r>
        </w:p>
      </w:sdtContent>
    </w:sdt>
    <w:tbl>
      <w:tblPr>
        <w:tblStyle w:val="Tabelacomgrade"/>
        <w:tblW w:w="5048" w:type="pct"/>
        <w:tblInd w:w="-5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formação"/>
      </w:tblPr>
      <w:tblGrid>
        <w:gridCol w:w="9089"/>
      </w:tblGrid>
      <w:tr w:rsidR="001D0BF1" w:rsidRPr="0043224E" w14:paraId="1807413C" w14:textId="77777777" w:rsidTr="003A3715">
        <w:tc>
          <w:tcPr>
            <w:tcW w:w="9090" w:type="dxa"/>
          </w:tcPr>
          <w:p w14:paraId="1C3A7417" w14:textId="47B450F9" w:rsidR="00D748E9" w:rsidRPr="00AE3649" w:rsidRDefault="00AE3649" w:rsidP="00AE3649">
            <w:pPr>
              <w:pStyle w:val="Commarcadores"/>
              <w:numPr>
                <w:ilvl w:val="0"/>
                <w:numId w:val="0"/>
              </w:numPr>
              <w:ind w:left="360" w:hanging="360"/>
              <w:contextualSpacing w:val="0"/>
              <w:rPr>
                <w:rStyle w:val="oypena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649">
              <w:rPr>
                <w:rStyle w:val="oypena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Analise de desenvolvimento de sistema</w:t>
            </w:r>
            <w:r>
              <w:rPr>
                <w:rStyle w:val="oypena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oypena"/>
                <w:b/>
                <w:bCs/>
                <w:color w:val="000000" w:themeColor="text1"/>
                <w:sz w:val="24"/>
                <w:szCs w:val="24"/>
              </w:rPr>
              <w:t xml:space="preserve">| </w:t>
            </w:r>
            <w:r w:rsidR="00457A95" w:rsidRPr="00AE3649">
              <w:rPr>
                <w:rStyle w:val="oypena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Centro Universitário de João Pessoa</w:t>
            </w:r>
          </w:p>
          <w:p w14:paraId="08584F04" w14:textId="1312A91C" w:rsidR="00457A95" w:rsidRPr="00D748E9" w:rsidRDefault="00D748E9" w:rsidP="00D748E9">
            <w:pPr>
              <w:pStyle w:val="Ttulo3"/>
              <w:contextualSpacing w:val="0"/>
              <w:rPr>
                <w:rFonts w:ascii="Times New Roman" w:hAnsi="Times New Roman" w:cs="Times New Roman"/>
                <w:lang w:val="pt-BR"/>
              </w:rPr>
            </w:pPr>
            <w:r w:rsidRPr="0043224E">
              <w:rPr>
                <w:rFonts w:ascii="Times New Roman" w:hAnsi="Times New Roman" w:cs="Times New Roman"/>
                <w:lang w:val="pt-BR" w:bidi="pt-BR"/>
              </w:rPr>
              <w:t>DEZEMBRO 2022</w:t>
            </w:r>
            <w:r w:rsidR="00457A95" w:rsidRPr="0043224E">
              <w:rPr>
                <w:rStyle w:val="oypena"/>
                <w:rFonts w:ascii="Times New Roman" w:hAnsi="Times New Roman" w:cs="Times New Roman"/>
                <w:color w:val="FFFFFF"/>
              </w:rPr>
              <w:t xml:space="preserve"> 2020 - dez 2022</w:t>
            </w:r>
          </w:p>
          <w:p w14:paraId="27E12EC0" w14:textId="77777777" w:rsidR="00E76753" w:rsidRPr="0043224E" w:rsidRDefault="00E76753" w:rsidP="00E76753">
            <w:pPr>
              <w:pStyle w:val="Commarcadores"/>
              <w:numPr>
                <w:ilvl w:val="0"/>
                <w:numId w:val="0"/>
              </w:numPr>
              <w:ind w:left="360" w:hanging="360"/>
              <w:rPr>
                <w:rStyle w:val="oypena"/>
                <w:rFonts w:ascii="Times New Roman" w:hAnsi="Times New Roman" w:cs="Times New Roman"/>
                <w:lang w:val="pt-BR"/>
              </w:rPr>
            </w:pPr>
          </w:p>
          <w:p w14:paraId="246772AD" w14:textId="3B8DC6EA" w:rsidR="00AE3649" w:rsidRDefault="00AE3649" w:rsidP="00AE3649">
            <w:pPr>
              <w:pStyle w:val="Commarcadores"/>
              <w:numPr>
                <w:ilvl w:val="0"/>
                <w:numId w:val="0"/>
              </w:numPr>
              <w:ind w:left="360" w:hanging="360"/>
              <w:contextualSpacing w:val="0"/>
              <w:rPr>
                <w:rStyle w:val="oypena"/>
                <w:rFonts w:ascii="Times New Roman" w:hAnsi="Times New Roman" w:cs="Times New Roman"/>
                <w:color w:val="FFFFFF"/>
              </w:rPr>
            </w:pPr>
            <w:r w:rsidRPr="00AE3649">
              <w:rPr>
                <w:rStyle w:val="oypena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Mentoria em Teste de Software</w:t>
            </w:r>
            <w:r w:rsidRPr="00AE3649">
              <w:rPr>
                <w:rStyle w:val="oypena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r w:rsidRPr="00AE3649">
              <w:rPr>
                <w:rStyle w:val="oypena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Test.Class</w:t>
            </w:r>
            <w:r w:rsidRPr="00AE3649">
              <w:rPr>
                <w:rStyle w:val="oypena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| </w:t>
            </w:r>
            <w:r w:rsidR="00E76753" w:rsidRPr="00AE3649">
              <w:rPr>
                <w:rStyle w:val="oypena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Julio de lima</w:t>
            </w:r>
            <w:r w:rsidR="00E76753" w:rsidRPr="0043224E">
              <w:rPr>
                <w:rStyle w:val="oypena"/>
                <w:rFonts w:ascii="Times New Roman" w:hAnsi="Times New Roman" w:cs="Times New Roman"/>
                <w:color w:val="FFFFFF"/>
              </w:rPr>
              <w:t xml:space="preserve"> 20 </w:t>
            </w:r>
            <w:r>
              <w:rPr>
                <w:rStyle w:val="oypena"/>
                <w:rFonts w:ascii="Times New Roman" w:hAnsi="Times New Roman" w:cs="Times New Roman"/>
                <w:color w:val="FFFFFF"/>
              </w:rPr>
              <w:t>–</w:t>
            </w:r>
            <w:r w:rsidR="00E76753" w:rsidRPr="0043224E">
              <w:rPr>
                <w:rStyle w:val="oypena"/>
                <w:rFonts w:ascii="Times New Roman" w:hAnsi="Times New Roman" w:cs="Times New Roman"/>
                <w:color w:val="FFFFFF"/>
              </w:rPr>
              <w:t xml:space="preserve"> </w:t>
            </w:r>
          </w:p>
          <w:p w14:paraId="660990DC" w14:textId="6DA9EE28" w:rsidR="00AE3649" w:rsidRPr="00AE3649" w:rsidRDefault="00AE3649" w:rsidP="00AE3649">
            <w:pPr>
              <w:pStyle w:val="Commarcadores"/>
              <w:numPr>
                <w:ilvl w:val="0"/>
                <w:numId w:val="0"/>
              </w:numPr>
              <w:ind w:left="360" w:hanging="360"/>
              <w:contextualSpacing w:val="0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AE3649">
              <w:rPr>
                <w:rFonts w:ascii="Times New Roman" w:hAnsi="Times New Roman" w:cs="Times New Roman"/>
                <w:b/>
                <w:bCs/>
                <w:lang w:val="pt-BR" w:bidi="pt-BR"/>
              </w:rPr>
              <w:t>DEZEMBRO 202</w:t>
            </w:r>
            <w:r w:rsidRPr="00AE3649">
              <w:rPr>
                <w:rFonts w:ascii="Times New Roman" w:hAnsi="Times New Roman" w:cs="Times New Roman"/>
                <w:b/>
                <w:bCs/>
                <w:lang w:val="pt-BR" w:bidi="pt-BR"/>
              </w:rPr>
              <w:t>3</w:t>
            </w:r>
            <w:r w:rsidRPr="0043224E">
              <w:rPr>
                <w:rStyle w:val="oypena"/>
                <w:rFonts w:ascii="Times New Roman" w:hAnsi="Times New Roman" w:cs="Times New Roman"/>
                <w:color w:val="FFFFFF"/>
              </w:rPr>
              <w:t xml:space="preserve"> </w:t>
            </w:r>
            <w:r w:rsidR="00E76753" w:rsidRPr="0043224E">
              <w:rPr>
                <w:rStyle w:val="oypena"/>
                <w:rFonts w:ascii="Times New Roman" w:hAnsi="Times New Roman" w:cs="Times New Roman"/>
                <w:color w:val="FFFFFF"/>
              </w:rPr>
              <w:t>dez 2022</w:t>
            </w:r>
          </w:p>
        </w:tc>
      </w:tr>
    </w:tbl>
    <w:sdt>
      <w:sdtPr>
        <w:rPr>
          <w:rFonts w:ascii="Times New Roman" w:hAnsi="Times New Roman" w:cs="Times New Roman"/>
          <w:lang w:val="pt-BR"/>
        </w:rPr>
        <w:alias w:val="Habilidades:"/>
        <w:tag w:val="Habilidades:"/>
        <w:id w:val="-1392877668"/>
        <w:placeholder>
          <w:docPart w:val="FE6F6CF792ED4ED39B5E652DC55584EE"/>
        </w:placeholder>
        <w:temporary/>
        <w:showingPlcHdr/>
        <w15:appearance w15:val="hidden"/>
      </w:sdtPr>
      <w:sdtEndPr/>
      <w:sdtContent>
        <w:p w14:paraId="695E5131" w14:textId="77777777" w:rsidR="00486277" w:rsidRPr="0043224E" w:rsidRDefault="00486277" w:rsidP="00486277">
          <w:pPr>
            <w:pStyle w:val="Ttulo1"/>
            <w:rPr>
              <w:rFonts w:ascii="Times New Roman" w:hAnsi="Times New Roman" w:cs="Times New Roman"/>
              <w:lang w:val="pt-BR"/>
            </w:rPr>
          </w:pPr>
          <w:r w:rsidRPr="0043224E">
            <w:rPr>
              <w:rFonts w:ascii="Times New Roman" w:hAnsi="Times New Roman" w:cs="Times New Roman"/>
              <w:lang w:val="pt-BR" w:bidi="pt-BR"/>
            </w:rPr>
            <w:t>Habilidades</w:t>
          </w:r>
        </w:p>
      </w:sdtContent>
    </w:sdt>
    <w:p w14:paraId="79F519CC" w14:textId="574F13FC" w:rsidR="00AE3649" w:rsidRPr="00AE3649" w:rsidRDefault="00AE3649" w:rsidP="00AE3649">
      <w:pPr>
        <w:pStyle w:val="Commarcadores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lang w:val="pt-BR" w:eastAsia="pt-BR"/>
        </w:rPr>
      </w:pPr>
      <w:r w:rsidRPr="00AE3649">
        <w:rPr>
          <w:rFonts w:ascii="Times New Roman" w:hAnsi="Times New Roman" w:cs="Times New Roman"/>
          <w:b/>
          <w:bCs/>
          <w:color w:val="000000" w:themeColor="text1"/>
          <w:lang w:val="pt-BR" w:eastAsia="pt-BR"/>
        </w:rPr>
        <w:t>Planejamento e Execução de Testes:</w:t>
      </w:r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 Testes Manuais, Regressivos, Exploratórios, Web, Mobile, API, Performance.</w:t>
      </w:r>
    </w:p>
    <w:p w14:paraId="4AEBA61D" w14:textId="6E4DE17A" w:rsidR="00AE3649" w:rsidRPr="00AE3649" w:rsidRDefault="00AE3649" w:rsidP="00AE3649">
      <w:pPr>
        <w:pStyle w:val="Commarcadores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lang w:val="pt-BR" w:eastAsia="pt-BR"/>
        </w:rPr>
      </w:pPr>
      <w:r w:rsidRPr="00AE3649">
        <w:rPr>
          <w:rFonts w:ascii="Times New Roman" w:hAnsi="Times New Roman" w:cs="Times New Roman"/>
          <w:b/>
          <w:bCs/>
          <w:color w:val="000000" w:themeColor="text1"/>
          <w:lang w:val="pt-BR" w:eastAsia="pt-BR"/>
        </w:rPr>
        <w:t>Automação:</w:t>
      </w:r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Robot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 Framework,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JMeter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,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Postman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,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Cypress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,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Selenium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,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Appium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.</w:t>
      </w:r>
    </w:p>
    <w:p w14:paraId="527A5960" w14:textId="247AFE08" w:rsidR="00AE3649" w:rsidRDefault="00AE3649" w:rsidP="00AE3649">
      <w:pPr>
        <w:pStyle w:val="Commarcadores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lang w:val="pt-BR" w:eastAsia="pt-BR"/>
        </w:rPr>
      </w:pPr>
      <w:r w:rsidRPr="00AE3649">
        <w:rPr>
          <w:rFonts w:ascii="Times New Roman" w:hAnsi="Times New Roman" w:cs="Times New Roman"/>
          <w:b/>
          <w:bCs/>
          <w:color w:val="000000" w:themeColor="text1"/>
          <w:lang w:val="pt-BR" w:eastAsia="pt-BR"/>
        </w:rPr>
        <w:t>Metodologias Ágeis:</w:t>
      </w:r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 Scrum,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Kanban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, Shape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Up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, BDD (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Gherkin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).</w:t>
      </w:r>
    </w:p>
    <w:p w14:paraId="4E31B394" w14:textId="39D243A8" w:rsidR="00AE3649" w:rsidRPr="00AE3649" w:rsidRDefault="00AE3649" w:rsidP="00AE3649">
      <w:pPr>
        <w:pStyle w:val="Commarcadores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lang w:val="pt-BR" w:eastAsia="pt-BR"/>
        </w:rPr>
      </w:pPr>
      <w:r w:rsidRPr="00AE3649">
        <w:rPr>
          <w:rFonts w:ascii="Times New Roman" w:hAnsi="Times New Roman" w:cs="Times New Roman"/>
          <w:b/>
          <w:bCs/>
          <w:color w:val="000000" w:themeColor="text1"/>
          <w:lang w:val="pt-BR" w:eastAsia="pt-BR"/>
        </w:rPr>
        <w:t>Ferramentas e Tecnologias:</w:t>
      </w:r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Jira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,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Confluence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,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Git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/GitHub, Azure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DevOps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,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BrowserStack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, Miro,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Postman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.</w:t>
      </w:r>
    </w:p>
    <w:p w14:paraId="63C3071C" w14:textId="77777777" w:rsidR="00AE3649" w:rsidRPr="00AE3649" w:rsidRDefault="00AE3649" w:rsidP="00AE3649">
      <w:pPr>
        <w:pStyle w:val="Commarcadores"/>
        <w:numPr>
          <w:ilvl w:val="0"/>
          <w:numId w:val="39"/>
        </w:numPr>
        <w:jc w:val="both"/>
        <w:rPr>
          <w:rFonts w:ascii="Times New Roman" w:hAnsi="Times New Roman" w:cs="Times New Roman"/>
          <w:color w:val="000000" w:themeColor="text1"/>
          <w:lang w:val="pt-BR" w:eastAsia="pt-BR"/>
        </w:rPr>
      </w:pPr>
      <w:r w:rsidRPr="00AE3649">
        <w:rPr>
          <w:rFonts w:ascii="Times New Roman" w:hAnsi="Times New Roman" w:cs="Times New Roman"/>
          <w:b/>
          <w:bCs/>
          <w:color w:val="000000" w:themeColor="text1"/>
          <w:lang w:val="pt-BR" w:eastAsia="pt-BR"/>
        </w:rPr>
        <w:t>Bancos de Dados:</w:t>
      </w:r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 SQL Server,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Metabase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,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DBeaver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.</w:t>
      </w:r>
    </w:p>
    <w:p w14:paraId="4BF4AEEA" w14:textId="77777777" w:rsidR="00AE3649" w:rsidRPr="00AE3649" w:rsidRDefault="00AE3649" w:rsidP="00AE3649">
      <w:pPr>
        <w:pStyle w:val="Commarcadores"/>
        <w:numPr>
          <w:ilvl w:val="0"/>
          <w:numId w:val="39"/>
        </w:numPr>
        <w:jc w:val="both"/>
        <w:rPr>
          <w:rFonts w:ascii="Times New Roman" w:hAnsi="Times New Roman" w:cs="Times New Roman"/>
          <w:color w:val="000000" w:themeColor="text1"/>
          <w:lang w:val="pt-BR" w:eastAsia="pt-BR"/>
        </w:rPr>
      </w:pPr>
      <w:r w:rsidRPr="00AE3649">
        <w:rPr>
          <w:rFonts w:ascii="Times New Roman" w:hAnsi="Times New Roman" w:cs="Times New Roman"/>
          <w:b/>
          <w:bCs/>
          <w:color w:val="000000" w:themeColor="text1"/>
          <w:lang w:val="pt-BR" w:eastAsia="pt-BR"/>
        </w:rPr>
        <w:t>Linguagens de Programação:</w:t>
      </w:r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 </w:t>
      </w:r>
      <w:proofErr w:type="spellStart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JavaScript</w:t>
      </w:r>
      <w:proofErr w:type="spellEnd"/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>, Python, Java.</w:t>
      </w:r>
    </w:p>
    <w:p w14:paraId="04E71683" w14:textId="0C5493EF" w:rsidR="00AE3649" w:rsidRPr="00AE3649" w:rsidRDefault="00AE3649" w:rsidP="00AE3649">
      <w:pPr>
        <w:pStyle w:val="Commarcadores"/>
        <w:numPr>
          <w:ilvl w:val="0"/>
          <w:numId w:val="39"/>
        </w:numPr>
        <w:jc w:val="both"/>
        <w:rPr>
          <w:rFonts w:ascii="Times New Roman" w:hAnsi="Times New Roman" w:cs="Times New Roman"/>
          <w:color w:val="000000" w:themeColor="text1"/>
          <w:lang w:val="pt-BR" w:eastAsia="pt-BR"/>
        </w:rPr>
      </w:pPr>
      <w:r w:rsidRPr="00AE3649">
        <w:rPr>
          <w:rFonts w:ascii="Times New Roman" w:hAnsi="Times New Roman" w:cs="Times New Roman"/>
          <w:b/>
          <w:bCs/>
          <w:color w:val="000000" w:themeColor="text1"/>
          <w:lang w:val="pt-BR" w:eastAsia="pt-BR"/>
        </w:rPr>
        <w:t>Outras Competências:</w:t>
      </w:r>
      <w:r w:rsidRPr="00AE3649">
        <w:rPr>
          <w:rFonts w:ascii="Times New Roman" w:hAnsi="Times New Roman" w:cs="Times New Roman"/>
          <w:color w:val="000000" w:themeColor="text1"/>
          <w:lang w:val="pt-BR" w:eastAsia="pt-BR"/>
        </w:rPr>
        <w:t xml:space="preserve"> Criação de casos de teste, documentação técnica, análise de requisitos, gestão de riscos, experiência no segmento financeiro</w:t>
      </w:r>
      <w:r>
        <w:rPr>
          <w:rFonts w:ascii="Times New Roman" w:hAnsi="Times New Roman" w:cs="Times New Roman"/>
          <w:color w:val="000000" w:themeColor="text1"/>
          <w:lang w:val="pt-BR" w:eastAsia="pt-BR"/>
        </w:rPr>
        <w:t>.</w:t>
      </w:r>
    </w:p>
    <w:p w14:paraId="137A98CD" w14:textId="73638071" w:rsidR="009F4B58" w:rsidRPr="00C66E34" w:rsidRDefault="009F4B58" w:rsidP="00B21092">
      <w:pPr>
        <w:pStyle w:val="Commarcadores"/>
        <w:numPr>
          <w:ilvl w:val="0"/>
          <w:numId w:val="0"/>
        </w:numPr>
        <w:rPr>
          <w:lang w:val="pt-BR"/>
        </w:rPr>
      </w:pPr>
    </w:p>
    <w:sectPr w:rsidR="009F4B58" w:rsidRPr="00C66E34" w:rsidSect="001B6410"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C1B8C" w14:textId="77777777" w:rsidR="00FB3D16" w:rsidRDefault="00FB3D16" w:rsidP="0068194B">
      <w:r>
        <w:separator/>
      </w:r>
    </w:p>
    <w:p w14:paraId="1489A14E" w14:textId="77777777" w:rsidR="00FB3D16" w:rsidRDefault="00FB3D16"/>
    <w:p w14:paraId="7EFDDFD6" w14:textId="77777777" w:rsidR="00FB3D16" w:rsidRDefault="00FB3D16"/>
  </w:endnote>
  <w:endnote w:type="continuationSeparator" w:id="0">
    <w:p w14:paraId="2BC03FAF" w14:textId="77777777" w:rsidR="00FB3D16" w:rsidRDefault="00FB3D16" w:rsidP="0068194B">
      <w:r>
        <w:continuationSeparator/>
      </w:r>
    </w:p>
    <w:p w14:paraId="0957ECFA" w14:textId="77777777" w:rsidR="00FB3D16" w:rsidRDefault="00FB3D16"/>
    <w:p w14:paraId="0D2AE27A" w14:textId="77777777" w:rsidR="00FB3D16" w:rsidRDefault="00FB3D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1B7BF" w14:textId="77777777" w:rsidR="002B2958" w:rsidRDefault="002B2958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2A1945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9C824" w14:textId="77777777" w:rsidR="00FB3D16" w:rsidRDefault="00FB3D16" w:rsidP="0068194B">
      <w:r>
        <w:separator/>
      </w:r>
    </w:p>
    <w:p w14:paraId="69CFD276" w14:textId="77777777" w:rsidR="00FB3D16" w:rsidRDefault="00FB3D16"/>
    <w:p w14:paraId="64C9DA59" w14:textId="77777777" w:rsidR="00FB3D16" w:rsidRDefault="00FB3D16"/>
  </w:footnote>
  <w:footnote w:type="continuationSeparator" w:id="0">
    <w:p w14:paraId="26F3CED6" w14:textId="77777777" w:rsidR="00FB3D16" w:rsidRDefault="00FB3D16" w:rsidP="0068194B">
      <w:r>
        <w:continuationSeparator/>
      </w:r>
    </w:p>
    <w:p w14:paraId="7252B5D1" w14:textId="77777777" w:rsidR="00FB3D16" w:rsidRDefault="00FB3D16"/>
    <w:p w14:paraId="6A15F71A" w14:textId="77777777" w:rsidR="00FB3D16" w:rsidRDefault="00FB3D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D61D4" w14:textId="77777777" w:rsidR="00236D54" w:rsidRPr="004E01EB" w:rsidRDefault="00F476C4" w:rsidP="005A1B10">
    <w:pPr>
      <w:pStyle w:val="Cabealho"/>
    </w:pPr>
    <w:r w:rsidRPr="004E01EB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610012" wp14:editId="424C9525">
              <wp:simplePos x="0" y="0"/>
              <wp:positionH relativeFrom="page">
                <wp:posOffset>0</wp:posOffset>
              </wp:positionH>
              <wp:positionV relativeFrom="page">
                <wp:posOffset>1752745</wp:posOffset>
              </wp:positionV>
              <wp:extent cx="7772400" cy="0"/>
              <wp:effectExtent l="0" t="0" r="0" b="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A7BDB64" id="Conector Reto 5" o:spid="_x0000_s1026" alt="Linha divisória de cabeçalho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8pt" to="612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9D242A8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CD319CB"/>
    <w:multiLevelType w:val="hybridMultilevel"/>
    <w:tmpl w:val="4B72A1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00805"/>
    <w:multiLevelType w:val="hybridMultilevel"/>
    <w:tmpl w:val="BA9C6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D5476F"/>
    <w:multiLevelType w:val="hybridMultilevel"/>
    <w:tmpl w:val="B29ED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3207A"/>
    <w:multiLevelType w:val="multilevel"/>
    <w:tmpl w:val="1D8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FD4007"/>
    <w:multiLevelType w:val="multilevel"/>
    <w:tmpl w:val="C84488D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D062DD6"/>
    <w:multiLevelType w:val="hybridMultilevel"/>
    <w:tmpl w:val="3B6C27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31070"/>
    <w:multiLevelType w:val="hybridMultilevel"/>
    <w:tmpl w:val="AA46B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95A6E"/>
    <w:multiLevelType w:val="multilevel"/>
    <w:tmpl w:val="D1F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36344D"/>
    <w:multiLevelType w:val="hybridMultilevel"/>
    <w:tmpl w:val="556A3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41657"/>
    <w:multiLevelType w:val="multilevel"/>
    <w:tmpl w:val="989A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4B00D16"/>
    <w:multiLevelType w:val="multilevel"/>
    <w:tmpl w:val="8DC2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7A73B0"/>
    <w:multiLevelType w:val="multilevel"/>
    <w:tmpl w:val="E34E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80432"/>
    <w:multiLevelType w:val="hybridMultilevel"/>
    <w:tmpl w:val="D28024A2"/>
    <w:lvl w:ilvl="0" w:tplc="08969C6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00207"/>
    <w:multiLevelType w:val="hybridMultilevel"/>
    <w:tmpl w:val="FCA28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82576"/>
    <w:multiLevelType w:val="hybridMultilevel"/>
    <w:tmpl w:val="9F0E7A0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D71FF"/>
    <w:multiLevelType w:val="hybridMultilevel"/>
    <w:tmpl w:val="10C485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AF4AB7"/>
    <w:multiLevelType w:val="hybridMultilevel"/>
    <w:tmpl w:val="388EFE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DD2FBE"/>
    <w:multiLevelType w:val="hybridMultilevel"/>
    <w:tmpl w:val="76843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47E39"/>
    <w:multiLevelType w:val="multilevel"/>
    <w:tmpl w:val="358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782C29"/>
    <w:multiLevelType w:val="multilevel"/>
    <w:tmpl w:val="A85E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8E795D"/>
    <w:multiLevelType w:val="multilevel"/>
    <w:tmpl w:val="7318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973DA7"/>
    <w:multiLevelType w:val="hybridMultilevel"/>
    <w:tmpl w:val="FDF40EF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0A2894"/>
    <w:multiLevelType w:val="hybridMultilevel"/>
    <w:tmpl w:val="EA123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C0093"/>
    <w:multiLevelType w:val="multilevel"/>
    <w:tmpl w:val="5FEC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100263"/>
    <w:multiLevelType w:val="hybridMultilevel"/>
    <w:tmpl w:val="90522A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CE6BF3"/>
    <w:multiLevelType w:val="multilevel"/>
    <w:tmpl w:val="36F6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101FEC"/>
    <w:multiLevelType w:val="hybridMultilevel"/>
    <w:tmpl w:val="8D184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B4569"/>
    <w:multiLevelType w:val="hybridMultilevel"/>
    <w:tmpl w:val="3334C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11412"/>
    <w:multiLevelType w:val="hybridMultilevel"/>
    <w:tmpl w:val="3E00D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21"/>
  </w:num>
  <w:num w:numId="8">
    <w:abstractNumId w:val="2"/>
  </w:num>
  <w:num w:numId="9">
    <w:abstractNumId w:val="2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6"/>
  </w:num>
  <w:num w:numId="15">
    <w:abstractNumId w:val="19"/>
  </w:num>
  <w:num w:numId="16">
    <w:abstractNumId w:val="23"/>
  </w:num>
  <w:num w:numId="17">
    <w:abstractNumId w:val="22"/>
  </w:num>
  <w:num w:numId="18">
    <w:abstractNumId w:val="32"/>
  </w:num>
  <w:num w:numId="19">
    <w:abstractNumId w:val="39"/>
  </w:num>
  <w:num w:numId="20">
    <w:abstractNumId w:val="37"/>
  </w:num>
  <w:num w:numId="21">
    <w:abstractNumId w:val="17"/>
  </w:num>
  <w:num w:numId="22">
    <w:abstractNumId w:val="34"/>
  </w:num>
  <w:num w:numId="23">
    <w:abstractNumId w:val="33"/>
  </w:num>
  <w:num w:numId="24">
    <w:abstractNumId w:val="13"/>
  </w:num>
  <w:num w:numId="25">
    <w:abstractNumId w:val="20"/>
  </w:num>
  <w:num w:numId="26">
    <w:abstractNumId w:val="24"/>
  </w:num>
  <w:num w:numId="27">
    <w:abstractNumId w:val="38"/>
  </w:num>
  <w:num w:numId="28">
    <w:abstractNumId w:val="16"/>
  </w:num>
  <w:num w:numId="29">
    <w:abstractNumId w:val="12"/>
  </w:num>
  <w:num w:numId="30">
    <w:abstractNumId w:val="29"/>
  </w:num>
  <w:num w:numId="31">
    <w:abstractNumId w:val="35"/>
  </w:num>
  <w:num w:numId="32">
    <w:abstractNumId w:val="30"/>
  </w:num>
  <w:num w:numId="33">
    <w:abstractNumId w:val="27"/>
  </w:num>
  <w:num w:numId="34">
    <w:abstractNumId w:val="40"/>
  </w:num>
  <w:num w:numId="35">
    <w:abstractNumId w:val="42"/>
  </w:num>
  <w:num w:numId="36">
    <w:abstractNumId w:val="31"/>
  </w:num>
  <w:num w:numId="37">
    <w:abstractNumId w:val="11"/>
  </w:num>
  <w:num w:numId="38">
    <w:abstractNumId w:val="18"/>
  </w:num>
  <w:num w:numId="39">
    <w:abstractNumId w:val="41"/>
  </w:num>
  <w:num w:numId="40">
    <w:abstractNumId w:val="15"/>
  </w:num>
  <w:num w:numId="41">
    <w:abstractNumId w:val="28"/>
  </w:num>
  <w:num w:numId="42">
    <w:abstractNumId w:val="1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E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6410"/>
    <w:rsid w:val="001C0E68"/>
    <w:rsid w:val="001C488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0573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371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224E"/>
    <w:rsid w:val="00437E8C"/>
    <w:rsid w:val="00440225"/>
    <w:rsid w:val="004533D6"/>
    <w:rsid w:val="00457A9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4684"/>
    <w:rsid w:val="004E01EB"/>
    <w:rsid w:val="004E2794"/>
    <w:rsid w:val="00510392"/>
    <w:rsid w:val="00513E2A"/>
    <w:rsid w:val="00517BC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137C"/>
    <w:rsid w:val="006618E9"/>
    <w:rsid w:val="006763CA"/>
    <w:rsid w:val="0068194B"/>
    <w:rsid w:val="00692703"/>
    <w:rsid w:val="006A1962"/>
    <w:rsid w:val="006B5D48"/>
    <w:rsid w:val="006B7D7B"/>
    <w:rsid w:val="006C1A5E"/>
    <w:rsid w:val="006C1A62"/>
    <w:rsid w:val="006E1507"/>
    <w:rsid w:val="00712D8B"/>
    <w:rsid w:val="007273B7"/>
    <w:rsid w:val="00733E0A"/>
    <w:rsid w:val="0074403D"/>
    <w:rsid w:val="00746D44"/>
    <w:rsid w:val="007538DC"/>
    <w:rsid w:val="00757803"/>
    <w:rsid w:val="00786E82"/>
    <w:rsid w:val="0079206B"/>
    <w:rsid w:val="00796076"/>
    <w:rsid w:val="007B1CF7"/>
    <w:rsid w:val="007C0566"/>
    <w:rsid w:val="007C606B"/>
    <w:rsid w:val="007C6CAD"/>
    <w:rsid w:val="007E6A61"/>
    <w:rsid w:val="00801140"/>
    <w:rsid w:val="00803404"/>
    <w:rsid w:val="008203C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0DEF"/>
    <w:rsid w:val="009510E7"/>
    <w:rsid w:val="00952C89"/>
    <w:rsid w:val="009571D8"/>
    <w:rsid w:val="009650EA"/>
    <w:rsid w:val="0097790C"/>
    <w:rsid w:val="0098506E"/>
    <w:rsid w:val="009916FD"/>
    <w:rsid w:val="009A0508"/>
    <w:rsid w:val="009A44CE"/>
    <w:rsid w:val="009C4DFC"/>
    <w:rsid w:val="009D44F8"/>
    <w:rsid w:val="009E3160"/>
    <w:rsid w:val="009F220C"/>
    <w:rsid w:val="009F3B05"/>
    <w:rsid w:val="009F4931"/>
    <w:rsid w:val="009F4B58"/>
    <w:rsid w:val="00A14534"/>
    <w:rsid w:val="00A16DAA"/>
    <w:rsid w:val="00A24162"/>
    <w:rsid w:val="00A25023"/>
    <w:rsid w:val="00A270EA"/>
    <w:rsid w:val="00A34BA2"/>
    <w:rsid w:val="00A36F27"/>
    <w:rsid w:val="00A373BD"/>
    <w:rsid w:val="00A42E32"/>
    <w:rsid w:val="00A46E63"/>
    <w:rsid w:val="00A51DC5"/>
    <w:rsid w:val="00A53DE1"/>
    <w:rsid w:val="00A5714C"/>
    <w:rsid w:val="00A615E1"/>
    <w:rsid w:val="00A755E8"/>
    <w:rsid w:val="00A93A5D"/>
    <w:rsid w:val="00AB32F8"/>
    <w:rsid w:val="00AB610B"/>
    <w:rsid w:val="00AD360E"/>
    <w:rsid w:val="00AD40FB"/>
    <w:rsid w:val="00AD782D"/>
    <w:rsid w:val="00AE3649"/>
    <w:rsid w:val="00AE7650"/>
    <w:rsid w:val="00B10EBE"/>
    <w:rsid w:val="00B21092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66E3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41E"/>
    <w:rsid w:val="00D243A9"/>
    <w:rsid w:val="00D305E5"/>
    <w:rsid w:val="00D37CD3"/>
    <w:rsid w:val="00D43569"/>
    <w:rsid w:val="00D66A52"/>
    <w:rsid w:val="00D66EFA"/>
    <w:rsid w:val="00D72A2D"/>
    <w:rsid w:val="00D748E9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829"/>
    <w:rsid w:val="00E2397A"/>
    <w:rsid w:val="00E254DB"/>
    <w:rsid w:val="00E300FC"/>
    <w:rsid w:val="00E362DB"/>
    <w:rsid w:val="00E5632B"/>
    <w:rsid w:val="00E70240"/>
    <w:rsid w:val="00E71E6B"/>
    <w:rsid w:val="00E76753"/>
    <w:rsid w:val="00E81CC5"/>
    <w:rsid w:val="00E85A87"/>
    <w:rsid w:val="00E85B4A"/>
    <w:rsid w:val="00E9528E"/>
    <w:rsid w:val="00EA5099"/>
    <w:rsid w:val="00EC1351"/>
    <w:rsid w:val="00EC4CBF"/>
    <w:rsid w:val="00EE19B1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3D16"/>
    <w:rsid w:val="00FB58F2"/>
    <w:rsid w:val="00FC6AEA"/>
    <w:rsid w:val="00FD3D13"/>
    <w:rsid w:val="00FE55A2"/>
    <w:rsid w:val="00FF222B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FC7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customStyle="1" w:styleId="CabealhoChar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D66A52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customStyle="1" w:styleId="DataChar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SimplesTabela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customStyle="1" w:styleId="SaudaoChar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oypena">
    <w:name w:val="oypena"/>
    <w:basedOn w:val="Fontepargpadro"/>
    <w:rsid w:val="00950DEF"/>
  </w:style>
  <w:style w:type="paragraph" w:customStyle="1" w:styleId="cvgsua">
    <w:name w:val="cvgsua"/>
    <w:basedOn w:val="Normal"/>
    <w:rsid w:val="00950DE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FF563D"/>
    <w:rPr>
      <w:b/>
      <w:bCs/>
    </w:rPr>
  </w:style>
  <w:style w:type="character" w:customStyle="1" w:styleId="citation-207">
    <w:name w:val="citation-207"/>
    <w:basedOn w:val="Fontepargpadro"/>
    <w:rsid w:val="006763CA"/>
  </w:style>
  <w:style w:type="character" w:customStyle="1" w:styleId="citation-206">
    <w:name w:val="citation-206"/>
    <w:basedOn w:val="Fontepargpadro"/>
    <w:rsid w:val="006763CA"/>
  </w:style>
  <w:style w:type="character" w:customStyle="1" w:styleId="citation-205">
    <w:name w:val="citation-205"/>
    <w:basedOn w:val="Fontepargpadro"/>
    <w:rsid w:val="006763CA"/>
  </w:style>
  <w:style w:type="character" w:customStyle="1" w:styleId="citation-204">
    <w:name w:val="citation-204"/>
    <w:basedOn w:val="Fontepargpadro"/>
    <w:rsid w:val="006763CA"/>
  </w:style>
  <w:style w:type="character" w:customStyle="1" w:styleId="citation-203">
    <w:name w:val="citation-203"/>
    <w:basedOn w:val="Fontepargpadro"/>
    <w:rsid w:val="006763CA"/>
  </w:style>
  <w:style w:type="character" w:customStyle="1" w:styleId="citation-201">
    <w:name w:val="citation-201"/>
    <w:basedOn w:val="Fontepargpadro"/>
    <w:rsid w:val="0043224E"/>
  </w:style>
  <w:style w:type="character" w:customStyle="1" w:styleId="citation-200">
    <w:name w:val="citation-200"/>
    <w:basedOn w:val="Fontepargpadro"/>
    <w:rsid w:val="0043224E"/>
  </w:style>
  <w:style w:type="character" w:customStyle="1" w:styleId="citation-199">
    <w:name w:val="citation-199"/>
    <w:basedOn w:val="Fontepargpadro"/>
    <w:rsid w:val="0043224E"/>
  </w:style>
  <w:style w:type="character" w:customStyle="1" w:styleId="citation-198">
    <w:name w:val="citation-198"/>
    <w:basedOn w:val="Fontepargpadro"/>
    <w:rsid w:val="0043224E"/>
  </w:style>
  <w:style w:type="character" w:customStyle="1" w:styleId="citation-197">
    <w:name w:val="citation-197"/>
    <w:basedOn w:val="Fontepargpadro"/>
    <w:rsid w:val="0043224E"/>
  </w:style>
  <w:style w:type="character" w:customStyle="1" w:styleId="citation-196">
    <w:name w:val="citation-196"/>
    <w:basedOn w:val="Fontepargpadro"/>
    <w:rsid w:val="0043224E"/>
  </w:style>
  <w:style w:type="character" w:customStyle="1" w:styleId="citation-195">
    <w:name w:val="citation-195"/>
    <w:basedOn w:val="Fontepargpadro"/>
    <w:rsid w:val="0043224E"/>
  </w:style>
  <w:style w:type="character" w:customStyle="1" w:styleId="citation-194">
    <w:name w:val="citation-194"/>
    <w:basedOn w:val="Fontepargpadro"/>
    <w:rsid w:val="0043224E"/>
  </w:style>
  <w:style w:type="character" w:customStyle="1" w:styleId="citation-192">
    <w:name w:val="citation-192"/>
    <w:basedOn w:val="Fontepargpadro"/>
    <w:rsid w:val="0043224E"/>
  </w:style>
  <w:style w:type="character" w:customStyle="1" w:styleId="citation-191">
    <w:name w:val="citation-191"/>
    <w:basedOn w:val="Fontepargpadro"/>
    <w:rsid w:val="0043224E"/>
  </w:style>
  <w:style w:type="character" w:customStyle="1" w:styleId="citation-190">
    <w:name w:val="citation-190"/>
    <w:basedOn w:val="Fontepargpadro"/>
    <w:rsid w:val="0043224E"/>
  </w:style>
  <w:style w:type="character" w:customStyle="1" w:styleId="citation-189">
    <w:name w:val="citation-189"/>
    <w:basedOn w:val="Fontepargpadro"/>
    <w:rsid w:val="0043224E"/>
  </w:style>
  <w:style w:type="character" w:customStyle="1" w:styleId="citation-188">
    <w:name w:val="citation-188"/>
    <w:basedOn w:val="Fontepargpadro"/>
    <w:rsid w:val="0043224E"/>
  </w:style>
  <w:style w:type="character" w:customStyle="1" w:styleId="citation-186">
    <w:name w:val="citation-186"/>
    <w:basedOn w:val="Fontepargpadro"/>
    <w:rsid w:val="0043224E"/>
  </w:style>
  <w:style w:type="character" w:customStyle="1" w:styleId="citation-185">
    <w:name w:val="citation-185"/>
    <w:basedOn w:val="Fontepargpadro"/>
    <w:rsid w:val="0043224E"/>
  </w:style>
  <w:style w:type="character" w:customStyle="1" w:styleId="citation-180">
    <w:name w:val="citation-180"/>
    <w:basedOn w:val="Fontepargpadro"/>
    <w:rsid w:val="00AE3649"/>
  </w:style>
  <w:style w:type="character" w:customStyle="1" w:styleId="citation-179">
    <w:name w:val="citation-179"/>
    <w:basedOn w:val="Fontepargpadro"/>
    <w:rsid w:val="00AE3649"/>
  </w:style>
  <w:style w:type="character" w:customStyle="1" w:styleId="citation-178">
    <w:name w:val="citation-178"/>
    <w:basedOn w:val="Fontepargpadro"/>
    <w:rsid w:val="00AE3649"/>
  </w:style>
  <w:style w:type="character" w:customStyle="1" w:styleId="citation-177">
    <w:name w:val="citation-177"/>
    <w:basedOn w:val="Fontepargpadro"/>
    <w:rsid w:val="00AE3649"/>
  </w:style>
  <w:style w:type="character" w:customStyle="1" w:styleId="citation-176">
    <w:name w:val="citation-176"/>
    <w:basedOn w:val="Fontepargpadro"/>
    <w:rsid w:val="00AE3649"/>
  </w:style>
  <w:style w:type="character" w:customStyle="1" w:styleId="citation-175">
    <w:name w:val="citation-175"/>
    <w:basedOn w:val="Fontepargpadro"/>
    <w:rsid w:val="00AE3649"/>
  </w:style>
  <w:style w:type="character" w:customStyle="1" w:styleId="citation-174">
    <w:name w:val="citation-174"/>
    <w:basedOn w:val="Fontepargpadro"/>
    <w:rsid w:val="00AE3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anne\AppData\Roaming\Microsoft\Templates\Curr&#237;culo%20de%20contabilida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AE61CD65B445D291DC63A439B6F5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051CC9-12B6-4281-A34E-1C70F2F38958}"/>
      </w:docPartPr>
      <w:docPartBody>
        <w:p w:rsidR="00000000" w:rsidRDefault="003E2F36">
          <w:pPr>
            <w:pStyle w:val="FDAE61CD65B445D291DC63A439B6F57C"/>
          </w:pPr>
          <w:r w:rsidRPr="00C66E34">
            <w:rPr>
              <w:lang w:bidi="pt-BR"/>
            </w:rPr>
            <w:t>·</w:t>
          </w:r>
        </w:p>
      </w:docPartBody>
    </w:docPart>
    <w:docPart>
      <w:docPartPr>
        <w:name w:val="EAB7847F4A624F768C595188D88C47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C41FB4-CC7F-42CF-AAA2-D99F8E1B24D8}"/>
      </w:docPartPr>
      <w:docPartBody>
        <w:p w:rsidR="00000000" w:rsidRDefault="003E2F36">
          <w:pPr>
            <w:pStyle w:val="EAB7847F4A624F768C595188D88C47C9"/>
          </w:pPr>
          <w:r w:rsidRPr="00C66E34">
            <w:rPr>
              <w:lang w:bidi="pt-BR"/>
            </w:rPr>
            <w:t>·</w:t>
          </w:r>
        </w:p>
      </w:docPartBody>
    </w:docPart>
    <w:docPart>
      <w:docPartPr>
        <w:name w:val="8131B68F62914191A1A989A3D98907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A91E10-037B-4C37-9466-31D3392A7F77}"/>
      </w:docPartPr>
      <w:docPartBody>
        <w:p w:rsidR="00000000" w:rsidRDefault="003E2F36">
          <w:pPr>
            <w:pStyle w:val="8131B68F62914191A1A989A3D98907B0"/>
          </w:pPr>
          <w:r w:rsidRPr="00C66E34">
            <w:rPr>
              <w:lang w:bidi="pt-BR"/>
            </w:rPr>
            <w:t>Experiência</w:t>
          </w:r>
        </w:p>
      </w:docPartBody>
    </w:docPart>
    <w:docPart>
      <w:docPartPr>
        <w:name w:val="E5155AA632C448EC817BE77058D735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001178-2AA8-4552-B560-6A362C1D83EE}"/>
      </w:docPartPr>
      <w:docPartBody>
        <w:p w:rsidR="00000000" w:rsidRDefault="003E2F36">
          <w:pPr>
            <w:pStyle w:val="E5155AA632C448EC817BE77058D73504"/>
          </w:pPr>
          <w:r w:rsidRPr="00C66E34">
            <w:rPr>
              <w:lang w:bidi="pt-BR"/>
            </w:rPr>
            <w:t>Educação</w:t>
          </w:r>
        </w:p>
      </w:docPartBody>
    </w:docPart>
    <w:docPart>
      <w:docPartPr>
        <w:name w:val="FE6F6CF792ED4ED39B5E652DC55584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7A9733-0DCF-470B-8735-E22A3143CB6E}"/>
      </w:docPartPr>
      <w:docPartBody>
        <w:p w:rsidR="00000000" w:rsidRDefault="003E2F36">
          <w:pPr>
            <w:pStyle w:val="FE6F6CF792ED4ED39B5E652DC55584EE"/>
          </w:pPr>
          <w:r w:rsidRPr="00C66E34">
            <w:rPr>
              <w:lang w:bidi="pt-BR"/>
            </w:rPr>
            <w:t>Habilidades</w:t>
          </w:r>
        </w:p>
      </w:docPartBody>
    </w:docPart>
    <w:docPart>
      <w:docPartPr>
        <w:name w:val="A696517F8F8D43809BD7BF8816673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5FFC1E-5C60-4B4E-A503-0044D221260D}"/>
      </w:docPartPr>
      <w:docPartBody>
        <w:p w:rsidR="00000000" w:rsidRDefault="006342FD" w:rsidP="006342FD">
          <w:pPr>
            <w:pStyle w:val="A696517F8F8D43809BD7BF8816673304"/>
          </w:pPr>
          <w:r w:rsidRPr="00C66E34">
            <w:rPr>
              <w:lang w:bidi="pt-BR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FD"/>
    <w:rsid w:val="003E2F36"/>
    <w:rsid w:val="0063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DAE61CD65B445D291DC63A439B6F57C">
    <w:name w:val="FDAE61CD65B445D291DC63A439B6F57C"/>
  </w:style>
  <w:style w:type="paragraph" w:customStyle="1" w:styleId="EAB7847F4A624F768C595188D88C47C9">
    <w:name w:val="EAB7847F4A624F768C595188D88C47C9"/>
  </w:style>
  <w:style w:type="paragraph" w:customStyle="1" w:styleId="8131B68F62914191A1A989A3D98907B0">
    <w:name w:val="8131B68F62914191A1A989A3D98907B0"/>
  </w:style>
  <w:style w:type="paragraph" w:customStyle="1" w:styleId="E5155AA632C448EC817BE77058D73504">
    <w:name w:val="E5155AA632C448EC817BE77058D73504"/>
  </w:style>
  <w:style w:type="paragraph" w:customStyle="1" w:styleId="FE6F6CF792ED4ED39B5E652DC55584EE">
    <w:name w:val="FE6F6CF792ED4ED39B5E652DC55584EE"/>
  </w:style>
  <w:style w:type="paragraph" w:customStyle="1" w:styleId="92DDC15C17AA4A9BB57C2C390E57578F">
    <w:name w:val="92DDC15C17AA4A9BB57C2C390E57578F"/>
  </w:style>
  <w:style w:type="paragraph" w:customStyle="1" w:styleId="A696517F8F8D43809BD7BF8816673304">
    <w:name w:val="A696517F8F8D43809BD7BF8816673304"/>
    <w:rsid w:val="006342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662BB8-1253-4FAB-BF9A-1F186878EF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contabilidade</Template>
  <TotalTime>0</TotalTime>
  <Pages>2</Pages>
  <Words>438</Words>
  <Characters>2367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&lt;Experience&gt;</vt:lpstr>
      <vt:lpstr>&lt;Education&gt;</vt:lpstr>
      <vt:lpstr>&lt;Skills&gt;</vt:lpstr>
      <vt:lpstr>&lt;Activities&gt; &amp; Interests</vt:lpstr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2025-08-10T14:49:00Z</dcterms:created>
  <dcterms:modified xsi:type="dcterms:W3CDTF">2025-08-10T22:42:00Z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